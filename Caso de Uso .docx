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4138" w14:textId="496B79D3" w:rsidR="00875211" w:rsidRPr="007A5B80" w:rsidRDefault="00DD6B88" w:rsidP="00875211">
      <w:pPr>
        <w:pStyle w:val="Ttulo"/>
        <w:rPr>
          <w:rFonts w:cs="Arial"/>
          <w:lang w:val="es-ES"/>
        </w:rPr>
      </w:pPr>
      <w:r w:rsidRPr="00FE27BB">
        <w:rPr>
          <w:lang w:val="es-ES"/>
        </w:rPr>
        <w:fldChar w:fldCharType="begin"/>
      </w:r>
      <w:r w:rsidRPr="00A517B5">
        <w:instrText xml:space="preserve"> SUBJECT  \* MERGEFORMAT </w:instrText>
      </w:r>
      <w:r w:rsidRPr="00FE27BB">
        <w:rPr>
          <w:lang w:val="es-ES"/>
        </w:rPr>
        <w:fldChar w:fldCharType="separate"/>
      </w:r>
    </w:p>
    <w:p w14:paraId="5DCF7F13" w14:textId="5794FA8A" w:rsidR="00086BDD" w:rsidRDefault="00875211">
      <w:pPr>
        <w:pStyle w:val="Ttulo"/>
        <w:jc w:val="right"/>
        <w:rPr>
          <w:lang w:val="es-ES"/>
        </w:rPr>
      </w:pPr>
      <w:r>
        <w:rPr>
          <w:rFonts w:cs="Arial"/>
          <w:lang w:val="es-ES"/>
        </w:rPr>
        <w:t>&lt;</w:t>
      </w:r>
      <w:r w:rsidRPr="007A5B80">
        <w:rPr>
          <w:rFonts w:cs="Arial"/>
          <w:lang w:val="es-ES"/>
        </w:rPr>
        <w:fldChar w:fldCharType="begin"/>
      </w:r>
      <w:r w:rsidRPr="007A5B80">
        <w:rPr>
          <w:rFonts w:cs="Arial"/>
          <w:lang w:val="es-ES"/>
        </w:rPr>
        <w:instrText xml:space="preserve"> SUBJECT  \* MERGEFORMAT </w:instrText>
      </w:r>
      <w:r w:rsidRPr="007A5B80">
        <w:rPr>
          <w:rFonts w:cs="Arial"/>
          <w:lang w:val="es-ES"/>
        </w:rPr>
        <w:fldChar w:fldCharType="separate"/>
      </w:r>
      <w:r w:rsidRPr="007A5B80">
        <w:rPr>
          <w:rFonts w:cs="Arial"/>
          <w:lang w:val="es-ES"/>
        </w:rPr>
        <w:t>Aplicación para enseñar derechos y deberes de los consumidores: SERNAC educativo</w:t>
      </w:r>
      <w:r w:rsidRPr="007A5B80">
        <w:rPr>
          <w:rFonts w:cs="Arial"/>
          <w:lang w:val="es-ES"/>
        </w:rPr>
        <w:fldChar w:fldCharType="end"/>
      </w:r>
      <w:r w:rsidR="00820D72" w:rsidRPr="00910981">
        <w:rPr>
          <w:lang w:val="es-CL"/>
        </w:rPr>
        <w:t>&gt;</w:t>
      </w:r>
      <w:r w:rsidR="00DD6B88" w:rsidRPr="00FE27BB">
        <w:rPr>
          <w:lang w:val="es-ES"/>
        </w:rPr>
        <w:fldChar w:fldCharType="end"/>
      </w:r>
    </w:p>
    <w:p w14:paraId="095C74BA" w14:textId="77777777" w:rsidR="00875211" w:rsidRPr="00875211" w:rsidRDefault="00875211" w:rsidP="00875211">
      <w:pPr>
        <w:rPr>
          <w:lang w:val="es-ES"/>
        </w:rPr>
      </w:pPr>
    </w:p>
    <w:p w14:paraId="7C4AF043" w14:textId="30C76A20" w:rsidR="00086BDD" w:rsidRPr="00910981" w:rsidRDefault="00DD6B88">
      <w:pPr>
        <w:pStyle w:val="Ttulo"/>
        <w:jc w:val="right"/>
        <w:rPr>
          <w:lang w:val="es-CL"/>
        </w:rPr>
      </w:pPr>
      <w:r w:rsidRPr="00FE27BB">
        <w:rPr>
          <w:lang w:val="es-ES"/>
        </w:rPr>
        <w:fldChar w:fldCharType="begin"/>
      </w:r>
      <w:r w:rsidRPr="00910981">
        <w:rPr>
          <w:lang w:val="es-CL"/>
        </w:rPr>
        <w:instrText xml:space="preserve">title  \* Mergeformat </w:instrText>
      </w:r>
      <w:r w:rsidRPr="00FE27BB">
        <w:rPr>
          <w:lang w:val="es-ES"/>
        </w:rPr>
        <w:fldChar w:fldCharType="separate"/>
      </w:r>
      <w:r w:rsidR="00820D72" w:rsidRPr="00910981">
        <w:rPr>
          <w:lang w:val="es-CL"/>
        </w:rPr>
        <w:t>&lt;</w:t>
      </w:r>
      <w:r w:rsidR="00875211" w:rsidRPr="00875211">
        <w:rPr>
          <w:lang w:val="es-ES"/>
        </w:rPr>
        <w:t xml:space="preserve"> </w:t>
      </w:r>
      <w:r w:rsidR="00875211">
        <w:rPr>
          <w:lang w:val="es-ES"/>
        </w:rPr>
        <w:t>Aplicación sernac educativo</w:t>
      </w:r>
      <w:r w:rsidR="00875211" w:rsidRPr="00910981">
        <w:rPr>
          <w:lang w:val="es-CL"/>
        </w:rPr>
        <w:t xml:space="preserve"> </w:t>
      </w:r>
      <w:r w:rsidR="00820D72" w:rsidRPr="00910981">
        <w:rPr>
          <w:lang w:val="es-CL"/>
        </w:rPr>
        <w:t>&gt;</w:t>
      </w:r>
      <w:r w:rsidRPr="00FE27BB">
        <w:rPr>
          <w:lang w:val="es-ES"/>
        </w:rPr>
        <w:fldChar w:fldCharType="end"/>
      </w:r>
    </w:p>
    <w:p w14:paraId="61F03DEA" w14:textId="77777777" w:rsidR="00086BDD" w:rsidRPr="00910981" w:rsidRDefault="00086BDD">
      <w:pPr>
        <w:pStyle w:val="Ttulo"/>
        <w:jc w:val="right"/>
        <w:rPr>
          <w:lang w:val="es-CL"/>
        </w:rPr>
      </w:pPr>
    </w:p>
    <w:p w14:paraId="58841259" w14:textId="4566C151" w:rsidR="00086BDD" w:rsidRPr="00FE27BB" w:rsidRDefault="00DD6B88">
      <w:pPr>
        <w:pStyle w:val="Ttulo"/>
        <w:jc w:val="right"/>
        <w:rPr>
          <w:sz w:val="28"/>
          <w:lang w:val="es-ES"/>
        </w:rPr>
      </w:pPr>
      <w:r w:rsidRPr="00FE27BB">
        <w:rPr>
          <w:sz w:val="28"/>
          <w:lang w:val="es-ES"/>
        </w:rPr>
        <w:t>Versi</w:t>
      </w:r>
      <w:r w:rsidR="00A517B5">
        <w:rPr>
          <w:sz w:val="28"/>
          <w:lang w:val="es-ES"/>
        </w:rPr>
        <w:t>ó</w:t>
      </w:r>
      <w:r w:rsidRPr="00FE27BB">
        <w:rPr>
          <w:sz w:val="28"/>
          <w:lang w:val="es-ES"/>
        </w:rPr>
        <w:t>n &lt;1.0&gt;</w:t>
      </w:r>
    </w:p>
    <w:p w14:paraId="5DC0C017" w14:textId="77777777" w:rsidR="00086BDD" w:rsidRPr="00FE27BB" w:rsidRDefault="00086BDD">
      <w:pPr>
        <w:rPr>
          <w:lang w:val="es-ES"/>
        </w:rPr>
      </w:pPr>
    </w:p>
    <w:p w14:paraId="4333FE7A" w14:textId="77777777" w:rsidR="00086BDD" w:rsidRPr="00FE27BB" w:rsidRDefault="00086BDD">
      <w:pPr>
        <w:rPr>
          <w:lang w:val="es-ES"/>
        </w:rPr>
      </w:pPr>
    </w:p>
    <w:p w14:paraId="3CB676C5" w14:textId="77777777" w:rsidR="00086BDD" w:rsidRPr="00FE27BB" w:rsidRDefault="00086BDD">
      <w:pPr>
        <w:pStyle w:val="Textoindependiente"/>
        <w:rPr>
          <w:lang w:val="es-ES"/>
        </w:rPr>
      </w:pPr>
    </w:p>
    <w:p w14:paraId="3EF74559" w14:textId="77777777" w:rsidR="00086BDD" w:rsidRPr="00FE27BB" w:rsidRDefault="00086BDD">
      <w:pPr>
        <w:pStyle w:val="Textoindependiente"/>
        <w:rPr>
          <w:lang w:val="es-ES"/>
        </w:rPr>
      </w:pPr>
    </w:p>
    <w:p w14:paraId="2F2C42BF" w14:textId="77777777" w:rsidR="00086BDD" w:rsidRPr="00FE27BB" w:rsidRDefault="00086BDD">
      <w:pPr>
        <w:rPr>
          <w:lang w:val="es-ES"/>
        </w:rPr>
        <w:sectPr w:rsidR="00086BDD" w:rsidRPr="00FE27BB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A5B59C8" w14:textId="4D97F0AE" w:rsidR="00086BDD" w:rsidRPr="00FE27BB" w:rsidRDefault="00DD6B88">
      <w:pPr>
        <w:pStyle w:val="Ttulo"/>
        <w:rPr>
          <w:lang w:val="es-ES"/>
        </w:rPr>
      </w:pPr>
      <w:r w:rsidRPr="00FE27BB">
        <w:rPr>
          <w:lang w:val="es-ES"/>
        </w:rPr>
        <w:lastRenderedPageBreak/>
        <w:fldChar w:fldCharType="begin"/>
      </w:r>
      <w:r w:rsidRPr="00FE27BB">
        <w:rPr>
          <w:lang w:val="es-ES"/>
        </w:rPr>
        <w:instrText xml:space="preserve">title  \* Mergeformat </w:instrText>
      </w:r>
      <w:r w:rsidRPr="00FE27BB">
        <w:rPr>
          <w:lang w:val="es-ES"/>
        </w:rPr>
        <w:fldChar w:fldCharType="separate"/>
      </w:r>
      <w:r w:rsidR="00FE27BB" w:rsidRPr="00FE27BB">
        <w:rPr>
          <w:lang w:val="es-ES"/>
        </w:rPr>
        <w:t>Caso de Uso</w:t>
      </w:r>
      <w:r w:rsidR="00820D72" w:rsidRPr="00FE27BB">
        <w:rPr>
          <w:lang w:val="es-ES"/>
        </w:rPr>
        <w:t>: &lt;</w:t>
      </w:r>
      <w:r w:rsidR="00BC7673">
        <w:rPr>
          <w:lang w:val="es-ES"/>
        </w:rPr>
        <w:t>Aplicación sernac educativo</w:t>
      </w:r>
      <w:r w:rsidR="00820D72" w:rsidRPr="00FE27BB">
        <w:rPr>
          <w:lang w:val="es-ES"/>
        </w:rPr>
        <w:t>&gt;</w:t>
      </w:r>
      <w:r w:rsidRPr="00FE27BB">
        <w:rPr>
          <w:lang w:val="es-ES"/>
        </w:rPr>
        <w:fldChar w:fldCharType="end"/>
      </w:r>
      <w:bookmarkStart w:id="0" w:name="_Toc423410237"/>
      <w:bookmarkStart w:id="1" w:name="_Toc425054503"/>
      <w:r w:rsidRPr="00FE27BB">
        <w:rPr>
          <w:lang w:val="es-ES"/>
        </w:rPr>
        <w:t xml:space="preserve"> </w:t>
      </w:r>
      <w:bookmarkEnd w:id="0"/>
      <w:bookmarkEnd w:id="1"/>
    </w:p>
    <w:p w14:paraId="0D901C69" w14:textId="77777777" w:rsidR="00086BDD" w:rsidRPr="00FE27BB" w:rsidRDefault="00086BDD">
      <w:pPr>
        <w:pStyle w:val="InfoBlue"/>
        <w:rPr>
          <w:lang w:val="es-ES"/>
        </w:rPr>
      </w:pPr>
    </w:p>
    <w:p w14:paraId="5267DB25" w14:textId="22B3C700" w:rsidR="00086BDD" w:rsidRDefault="00FE27BB">
      <w:pPr>
        <w:pStyle w:val="Ttulo1"/>
        <w:rPr>
          <w:lang w:val="es-ES"/>
        </w:rPr>
      </w:pPr>
      <w:bookmarkStart w:id="2" w:name="_Toc423410239"/>
      <w:bookmarkStart w:id="3" w:name="_Toc425054505"/>
      <w:r w:rsidRPr="00FE27BB">
        <w:rPr>
          <w:lang w:val="es-ES"/>
        </w:rPr>
        <w:t>Objetivo</w:t>
      </w:r>
    </w:p>
    <w:p w14:paraId="65E5FF13" w14:textId="2074DD7F" w:rsidR="00E900FF" w:rsidRPr="00CE474F" w:rsidRDefault="00E900FF" w:rsidP="00E900FF">
      <w:pPr>
        <w:rPr>
          <w:rFonts w:ascii="Arial" w:hAnsi="Arial" w:cs="Arial"/>
          <w:lang w:val="es-ES"/>
        </w:rPr>
      </w:pPr>
      <w:r w:rsidRPr="00CE474F">
        <w:rPr>
          <w:rFonts w:ascii="Arial" w:hAnsi="Arial" w:cs="Arial"/>
          <w:lang w:val="es-ES"/>
        </w:rPr>
        <w:t>Mostrar el funcionamiento e interacción del usuario con la aplicación.</w:t>
      </w:r>
    </w:p>
    <w:p w14:paraId="5A7A910F" w14:textId="2B1BD2A7" w:rsidR="00E900FF" w:rsidRDefault="00E900FF" w:rsidP="00E900FF">
      <w:pPr>
        <w:rPr>
          <w:lang w:val="es-ES"/>
        </w:rPr>
      </w:pPr>
    </w:p>
    <w:p w14:paraId="656D2137" w14:textId="77777777" w:rsidR="00E900FF" w:rsidRPr="00E900FF" w:rsidRDefault="00E900FF" w:rsidP="00E900FF">
      <w:pPr>
        <w:rPr>
          <w:lang w:val="es-ES"/>
        </w:rPr>
      </w:pPr>
    </w:p>
    <w:p w14:paraId="5A5FCE51" w14:textId="77777777" w:rsidR="00975D36" w:rsidRPr="00FE27BB" w:rsidRDefault="00975D36" w:rsidP="00975D36">
      <w:pPr>
        <w:pStyle w:val="Ttulo1"/>
        <w:widowControl/>
        <w:rPr>
          <w:lang w:val="es-ES"/>
        </w:rPr>
      </w:pPr>
      <w:bookmarkStart w:id="4" w:name="_Toc423410253"/>
      <w:bookmarkStart w:id="5" w:name="_Toc425054512"/>
      <w:bookmarkStart w:id="6" w:name="_Toc36209909"/>
      <w:r w:rsidRPr="00FE27BB">
        <w:rPr>
          <w:lang w:val="es-ES"/>
        </w:rPr>
        <w:t>Precon</w:t>
      </w:r>
      <w:bookmarkEnd w:id="4"/>
      <w:bookmarkEnd w:id="5"/>
      <w:bookmarkEnd w:id="6"/>
      <w:r w:rsidRPr="00FE27BB">
        <w:rPr>
          <w:lang w:val="es-ES"/>
        </w:rPr>
        <w:t>diciones</w:t>
      </w:r>
    </w:p>
    <w:p w14:paraId="4C1A25C7" w14:textId="3580120B" w:rsidR="00D64E2C" w:rsidRDefault="00CE474F" w:rsidP="00D64E2C">
      <w:pPr>
        <w:pStyle w:val="Ttulo2"/>
        <w:widowControl/>
        <w:rPr>
          <w:b w:val="0"/>
          <w:bCs/>
          <w:lang w:val="es-ES"/>
        </w:rPr>
      </w:pPr>
      <w:r w:rsidRPr="00CE474F">
        <w:rPr>
          <w:b w:val="0"/>
          <w:bCs/>
          <w:lang w:val="es-ES"/>
        </w:rPr>
        <w:t>La aplicación cuenta con todos los derechos y deberes del consumidor.</w:t>
      </w:r>
    </w:p>
    <w:p w14:paraId="0D40F263" w14:textId="3725B1D4" w:rsidR="00D64E2C" w:rsidRPr="00D64E2C" w:rsidRDefault="00D64E2C" w:rsidP="00D64E2C">
      <w:pPr>
        <w:pStyle w:val="Ttulo2"/>
        <w:widowControl/>
        <w:rPr>
          <w:b w:val="0"/>
          <w:bCs/>
          <w:lang w:val="es-ES"/>
        </w:rPr>
      </w:pPr>
      <w:r w:rsidRPr="00D64E2C">
        <w:rPr>
          <w:b w:val="0"/>
          <w:bCs/>
          <w:lang w:val="es-ES"/>
        </w:rPr>
        <w:t>Para el uso de la aplicación deberá contar con una conexión estable</w:t>
      </w:r>
      <w:r>
        <w:rPr>
          <w:b w:val="0"/>
          <w:bCs/>
          <w:lang w:val="es-ES"/>
        </w:rPr>
        <w:t>.</w:t>
      </w:r>
    </w:p>
    <w:p w14:paraId="387B1DFD" w14:textId="42F9716E" w:rsidR="00D64E2C" w:rsidRDefault="00782086" w:rsidP="00D64E2C">
      <w:pPr>
        <w:pStyle w:val="Ttulo2"/>
        <w:widowControl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La aplicación se </w:t>
      </w:r>
      <w:r w:rsidR="0010647F">
        <w:rPr>
          <w:b w:val="0"/>
          <w:bCs/>
          <w:lang w:val="es-ES"/>
        </w:rPr>
        <w:t>encontrará</w:t>
      </w:r>
      <w:r>
        <w:rPr>
          <w:b w:val="0"/>
          <w:bCs/>
          <w:lang w:val="es-ES"/>
        </w:rPr>
        <w:t xml:space="preserve"> optimizada para su uso</w:t>
      </w:r>
      <w:r w:rsidR="00D64E2C">
        <w:rPr>
          <w:b w:val="0"/>
          <w:bCs/>
          <w:lang w:val="es-ES"/>
        </w:rPr>
        <w:t>.</w:t>
      </w:r>
    </w:p>
    <w:p w14:paraId="663A4A47" w14:textId="456151D5" w:rsidR="00D64E2C" w:rsidRDefault="0010647F" w:rsidP="00D64E2C">
      <w:pPr>
        <w:pStyle w:val="Ttulo2"/>
        <w:widowControl/>
        <w:rPr>
          <w:b w:val="0"/>
          <w:bCs/>
          <w:lang w:val="es-ES"/>
        </w:rPr>
      </w:pPr>
      <w:r>
        <w:rPr>
          <w:b w:val="0"/>
          <w:bCs/>
          <w:lang w:val="es-ES"/>
        </w:rPr>
        <w:t xml:space="preserve">El usuario </w:t>
      </w:r>
      <w:r w:rsidR="00091776">
        <w:rPr>
          <w:b w:val="0"/>
          <w:bCs/>
          <w:lang w:val="es-ES"/>
        </w:rPr>
        <w:t xml:space="preserve">podrá </w:t>
      </w:r>
      <w:r>
        <w:rPr>
          <w:b w:val="0"/>
          <w:bCs/>
          <w:lang w:val="es-ES"/>
        </w:rPr>
        <w:t xml:space="preserve">no </w:t>
      </w:r>
      <w:r w:rsidR="00091776">
        <w:rPr>
          <w:b w:val="0"/>
          <w:bCs/>
          <w:lang w:val="es-ES"/>
        </w:rPr>
        <w:t>estar</w:t>
      </w:r>
      <w:r>
        <w:rPr>
          <w:b w:val="0"/>
          <w:bCs/>
          <w:lang w:val="es-ES"/>
        </w:rPr>
        <w:t xml:space="preserve"> registrado en la aplicación</w:t>
      </w:r>
      <w:r w:rsidR="00D64E2C">
        <w:rPr>
          <w:b w:val="0"/>
          <w:bCs/>
          <w:lang w:val="es-ES"/>
        </w:rPr>
        <w:t>.</w:t>
      </w:r>
    </w:p>
    <w:p w14:paraId="03358D51" w14:textId="77777777" w:rsidR="00D64E2C" w:rsidRPr="00D64E2C" w:rsidRDefault="00D64E2C" w:rsidP="00D64E2C">
      <w:pPr>
        <w:rPr>
          <w:lang w:val="es-ES"/>
        </w:rPr>
      </w:pPr>
    </w:p>
    <w:p w14:paraId="766E647B" w14:textId="77777777" w:rsidR="00D64E2C" w:rsidRPr="00D64E2C" w:rsidRDefault="00D64E2C" w:rsidP="00D64E2C">
      <w:pPr>
        <w:rPr>
          <w:lang w:val="es-ES"/>
        </w:rPr>
      </w:pPr>
    </w:p>
    <w:bookmarkEnd w:id="2"/>
    <w:bookmarkEnd w:id="3"/>
    <w:p w14:paraId="734B8550" w14:textId="62FB7A56" w:rsidR="00086BDD" w:rsidRPr="00FE27BB" w:rsidRDefault="00FE27BB">
      <w:pPr>
        <w:pStyle w:val="Ttulo1"/>
        <w:widowControl/>
        <w:rPr>
          <w:lang w:val="es-ES"/>
        </w:rPr>
      </w:pPr>
      <w:r w:rsidRPr="00FE27BB">
        <w:rPr>
          <w:lang w:val="es-ES"/>
        </w:rPr>
        <w:t>Escenario Principal</w:t>
      </w:r>
    </w:p>
    <w:p w14:paraId="6C90903D" w14:textId="2FDB9FDD" w:rsidR="0010647F" w:rsidRDefault="00EA175A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usuario al abrir la aplicación tiene dos formas de registrarse mediante clave única o clave sernac.</w:t>
      </w:r>
    </w:p>
    <w:p w14:paraId="1790A420" w14:textId="5EC9854B" w:rsidR="00BC7673" w:rsidRDefault="00BC7673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sistema verifica que los datos estén bien ingresados permitiendo el acceso al sistema.</w:t>
      </w:r>
    </w:p>
    <w:p w14:paraId="740B68FB" w14:textId="20587AFD" w:rsidR="00091776" w:rsidRDefault="00091776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sistema muestra las diferentes acciones que puede realizar el usuario en la aplicación.</w:t>
      </w:r>
    </w:p>
    <w:p w14:paraId="6695C545" w14:textId="226647AF" w:rsidR="00EA175A" w:rsidRDefault="00EA175A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usuario puede revisar sus derechos y deberes como consumidor</w:t>
      </w:r>
      <w:r w:rsidR="00BC7673">
        <w:rPr>
          <w:lang w:val="es-ES"/>
        </w:rPr>
        <w:t>.</w:t>
      </w:r>
    </w:p>
    <w:p w14:paraId="3E5EEEBD" w14:textId="046072B5" w:rsidR="00091776" w:rsidRDefault="00091776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usuario tiene la opción de ingresar un problema si así lo requiere.</w:t>
      </w:r>
    </w:p>
    <w:p w14:paraId="031D2CD3" w14:textId="48D8D98B" w:rsidR="00091776" w:rsidRDefault="00091776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sernac entrega toda la información necesaria solicitada por el usuario.</w:t>
      </w:r>
    </w:p>
    <w:p w14:paraId="421E8296" w14:textId="409B936D" w:rsidR="00875211" w:rsidRDefault="00875211" w:rsidP="00EA175A">
      <w:pPr>
        <w:pStyle w:val="Textoindependiente"/>
        <w:tabs>
          <w:tab w:val="left" w:pos="1670"/>
        </w:tabs>
        <w:ind w:left="0"/>
        <w:rPr>
          <w:lang w:val="es-ES"/>
        </w:rPr>
      </w:pPr>
      <w:r>
        <w:rPr>
          <w:lang w:val="es-ES"/>
        </w:rPr>
        <w:t>El usuario resuelve su problema por medio de la información entregada por el sernac.</w:t>
      </w:r>
    </w:p>
    <w:p w14:paraId="619B56B4" w14:textId="77777777" w:rsidR="00091776" w:rsidRDefault="00091776" w:rsidP="00EA175A">
      <w:pPr>
        <w:pStyle w:val="Textoindependiente"/>
        <w:tabs>
          <w:tab w:val="left" w:pos="1670"/>
        </w:tabs>
        <w:ind w:left="0"/>
        <w:rPr>
          <w:lang w:val="es-ES"/>
        </w:rPr>
      </w:pPr>
    </w:p>
    <w:p w14:paraId="1FE23871" w14:textId="77777777" w:rsidR="0010647F" w:rsidRPr="0010647F" w:rsidRDefault="0010647F" w:rsidP="0010647F">
      <w:pPr>
        <w:pStyle w:val="Textoindependiente"/>
        <w:rPr>
          <w:lang w:val="es-ES"/>
        </w:rPr>
      </w:pPr>
    </w:p>
    <w:p w14:paraId="6D6102D2" w14:textId="134576D0" w:rsidR="00086BDD" w:rsidRPr="00FE27BB" w:rsidRDefault="00FE27BB">
      <w:pPr>
        <w:pStyle w:val="Ttulo1"/>
        <w:rPr>
          <w:lang w:val="es-ES"/>
        </w:rPr>
      </w:pPr>
      <w:r w:rsidRPr="00FE27BB">
        <w:rPr>
          <w:lang w:val="es-ES"/>
        </w:rPr>
        <w:t>Flujos Alternativos</w:t>
      </w:r>
    </w:p>
    <w:p w14:paraId="3284D2BE" w14:textId="449C1653" w:rsidR="00086BDD" w:rsidRDefault="0010647F">
      <w:pPr>
        <w:rPr>
          <w:lang w:val="es-CL"/>
        </w:rPr>
      </w:pPr>
      <w:r w:rsidRPr="0010647F">
        <w:rPr>
          <w:lang w:val="es-CL"/>
        </w:rPr>
        <w:t xml:space="preserve">El usuario al ingresar </w:t>
      </w:r>
      <w:r>
        <w:rPr>
          <w:lang w:val="es-CL"/>
        </w:rPr>
        <w:t>escribe mal sus datos y el sistema avisa permitiendo que los corrija.</w:t>
      </w:r>
    </w:p>
    <w:p w14:paraId="33115A3D" w14:textId="77777777" w:rsidR="0010647F" w:rsidRDefault="0010647F">
      <w:pPr>
        <w:rPr>
          <w:lang w:val="es-CL"/>
        </w:rPr>
      </w:pPr>
    </w:p>
    <w:p w14:paraId="0F9D9ED8" w14:textId="09B25E1A" w:rsidR="0010647F" w:rsidRDefault="0010647F">
      <w:pPr>
        <w:rPr>
          <w:lang w:val="es-CL"/>
        </w:rPr>
      </w:pPr>
      <w:r>
        <w:rPr>
          <w:lang w:val="es-CL"/>
        </w:rPr>
        <w:t>Al registrarse el usuario en la aplicación faltan datos por completar, el sistema invalida su avance solicitando los datos nuevamente.</w:t>
      </w:r>
    </w:p>
    <w:p w14:paraId="1AD0C704" w14:textId="566FA770" w:rsidR="00C83A23" w:rsidRDefault="00C83A23">
      <w:pPr>
        <w:rPr>
          <w:lang w:val="es-CL"/>
        </w:rPr>
      </w:pPr>
    </w:p>
    <w:p w14:paraId="14775C5E" w14:textId="78032178" w:rsidR="00C83A23" w:rsidRDefault="00C83A23">
      <w:pPr>
        <w:rPr>
          <w:lang w:val="es-CL"/>
        </w:rPr>
      </w:pPr>
      <w:r>
        <w:rPr>
          <w:lang w:val="es-CL"/>
        </w:rPr>
        <w:t>El sistema muestra un mensaje si ya existe una cuenta registrada por el usuario.</w:t>
      </w:r>
    </w:p>
    <w:p w14:paraId="2B27FA26" w14:textId="37B44511" w:rsidR="000831A7" w:rsidRDefault="000831A7">
      <w:pPr>
        <w:rPr>
          <w:lang w:val="es-CL"/>
        </w:rPr>
      </w:pPr>
    </w:p>
    <w:p w14:paraId="19CA7F09" w14:textId="5076D5C1" w:rsidR="000831A7" w:rsidRDefault="000831A7">
      <w:pPr>
        <w:rPr>
          <w:lang w:val="es-CL"/>
        </w:rPr>
      </w:pPr>
      <w:r>
        <w:rPr>
          <w:lang w:val="es-CL"/>
        </w:rPr>
        <w:t xml:space="preserve">El sistema indica </w:t>
      </w:r>
      <w:r w:rsidR="00357038">
        <w:rPr>
          <w:lang w:val="es-CL"/>
        </w:rPr>
        <w:t>si un</w:t>
      </w:r>
      <w:r>
        <w:rPr>
          <w:lang w:val="es-CL"/>
        </w:rPr>
        <w:t xml:space="preserve"> problema ingresado</w:t>
      </w:r>
      <w:r w:rsidR="00357038">
        <w:rPr>
          <w:lang w:val="es-CL"/>
        </w:rPr>
        <w:t xml:space="preserve"> por el usuario</w:t>
      </w:r>
      <w:r>
        <w:rPr>
          <w:lang w:val="es-CL"/>
        </w:rPr>
        <w:t xml:space="preserve"> no se ha logrado identificar.</w:t>
      </w:r>
    </w:p>
    <w:p w14:paraId="79F334BC" w14:textId="023B1885" w:rsidR="00357038" w:rsidRDefault="00357038">
      <w:pPr>
        <w:rPr>
          <w:lang w:val="es-CL"/>
        </w:rPr>
      </w:pPr>
    </w:p>
    <w:p w14:paraId="3028627C" w14:textId="212118E2" w:rsidR="00357038" w:rsidRDefault="00357038">
      <w:pPr>
        <w:rPr>
          <w:lang w:val="es-CL"/>
        </w:rPr>
      </w:pPr>
      <w:r>
        <w:rPr>
          <w:lang w:val="es-CL"/>
        </w:rPr>
        <w:t>El usuario no realiza la encuesta de satisfacción requerida por la aplicación.</w:t>
      </w:r>
    </w:p>
    <w:p w14:paraId="0DC44A1B" w14:textId="77777777" w:rsidR="000143CC" w:rsidRDefault="000143CC">
      <w:pPr>
        <w:rPr>
          <w:lang w:val="es-CL"/>
        </w:rPr>
      </w:pPr>
    </w:p>
    <w:p w14:paraId="0C1E465E" w14:textId="77777777" w:rsidR="00C83A23" w:rsidRPr="0010647F" w:rsidRDefault="00C83A23">
      <w:pPr>
        <w:rPr>
          <w:lang w:val="es-CL"/>
        </w:rPr>
      </w:pPr>
    </w:p>
    <w:p w14:paraId="5B7BC5BE" w14:textId="487A5076" w:rsidR="00086BDD" w:rsidRPr="00FE27BB" w:rsidRDefault="00DD6B88">
      <w:pPr>
        <w:pStyle w:val="Ttulo1"/>
        <w:widowControl/>
        <w:rPr>
          <w:lang w:val="es-ES"/>
        </w:rPr>
      </w:pPr>
      <w:bookmarkStart w:id="7" w:name="_Toc423410255"/>
      <w:bookmarkStart w:id="8" w:name="_Toc425054514"/>
      <w:bookmarkStart w:id="9" w:name="_Toc36209911"/>
      <w:r w:rsidRPr="00FE27BB">
        <w:rPr>
          <w:lang w:val="es-ES"/>
        </w:rPr>
        <w:lastRenderedPageBreak/>
        <w:t>Postco</w:t>
      </w:r>
      <w:bookmarkEnd w:id="7"/>
      <w:bookmarkEnd w:id="8"/>
      <w:bookmarkEnd w:id="9"/>
      <w:r w:rsidR="00FE27BB" w:rsidRPr="00FE27BB">
        <w:rPr>
          <w:lang w:val="es-ES"/>
        </w:rPr>
        <w:t>ndiciones</w:t>
      </w:r>
    </w:p>
    <w:p w14:paraId="4D50F00B" w14:textId="1E7CBCA8" w:rsidR="00086BDD" w:rsidRPr="00875211" w:rsidRDefault="0086275D">
      <w:pPr>
        <w:pStyle w:val="Ttulo2"/>
        <w:widowControl/>
        <w:rPr>
          <w:b w:val="0"/>
          <w:bCs/>
          <w:lang w:val="es-ES"/>
        </w:rPr>
      </w:pPr>
      <w:r w:rsidRPr="00875211">
        <w:rPr>
          <w:b w:val="0"/>
          <w:bCs/>
          <w:lang w:val="es-ES"/>
        </w:rPr>
        <w:t xml:space="preserve">El usuario </w:t>
      </w:r>
      <w:r w:rsidR="000831A7" w:rsidRPr="00875211">
        <w:rPr>
          <w:b w:val="0"/>
          <w:bCs/>
          <w:lang w:val="es-ES"/>
        </w:rPr>
        <w:t>ha</w:t>
      </w:r>
      <w:r w:rsidRPr="00875211">
        <w:rPr>
          <w:b w:val="0"/>
          <w:bCs/>
          <w:lang w:val="es-ES"/>
        </w:rPr>
        <w:t xml:space="preserve"> podido revisar sus derechos y deberes.</w:t>
      </w:r>
    </w:p>
    <w:p w14:paraId="178308C6" w14:textId="60742D1A" w:rsidR="000831A7" w:rsidRPr="00875211" w:rsidRDefault="000831A7" w:rsidP="000831A7">
      <w:pPr>
        <w:pStyle w:val="Ttulo2"/>
        <w:rPr>
          <w:b w:val="0"/>
          <w:bCs/>
          <w:lang w:val="es-ES"/>
        </w:rPr>
      </w:pPr>
      <w:r w:rsidRPr="00875211">
        <w:rPr>
          <w:b w:val="0"/>
          <w:bCs/>
          <w:lang w:val="es-ES"/>
        </w:rPr>
        <w:t>El usuario ha encontrado una solución a su problema.</w:t>
      </w:r>
    </w:p>
    <w:p w14:paraId="335B3096" w14:textId="0EC9A9E1" w:rsidR="000831A7" w:rsidRPr="00875211" w:rsidRDefault="000831A7" w:rsidP="000831A7">
      <w:pPr>
        <w:pStyle w:val="Ttulo2"/>
        <w:rPr>
          <w:b w:val="0"/>
          <w:bCs/>
          <w:lang w:val="es-ES"/>
        </w:rPr>
      </w:pPr>
      <w:r w:rsidRPr="00875211">
        <w:rPr>
          <w:b w:val="0"/>
          <w:bCs/>
          <w:lang w:val="es-ES"/>
        </w:rPr>
        <w:t>El usuario ha logrado registrarse exitosamente.</w:t>
      </w:r>
    </w:p>
    <w:p w14:paraId="048E5B17" w14:textId="66477909" w:rsidR="000831A7" w:rsidRPr="00910981" w:rsidRDefault="000831A7" w:rsidP="000831A7">
      <w:pPr>
        <w:pStyle w:val="Ttulo2"/>
        <w:rPr>
          <w:b w:val="0"/>
          <w:bCs/>
          <w:lang w:val="es-ES"/>
        </w:rPr>
      </w:pPr>
      <w:r w:rsidRPr="00875211">
        <w:rPr>
          <w:b w:val="0"/>
          <w:bCs/>
          <w:lang w:val="es-ES"/>
        </w:rPr>
        <w:t>El usuario salió correctamente de la aplicación.</w:t>
      </w:r>
    </w:p>
    <w:p w14:paraId="481498EB" w14:textId="2E56DE1F" w:rsidR="00875211" w:rsidRPr="00875211" w:rsidRDefault="000831A7" w:rsidP="00875211">
      <w:pPr>
        <w:pStyle w:val="Ttulo2"/>
        <w:rPr>
          <w:b w:val="0"/>
          <w:bCs/>
          <w:lang w:val="es-ES"/>
        </w:rPr>
      </w:pPr>
      <w:r w:rsidRPr="00875211">
        <w:rPr>
          <w:b w:val="0"/>
          <w:bCs/>
          <w:lang w:val="es-ES"/>
        </w:rPr>
        <w:t>El usuario ingreso su problema de forma exitosa.</w:t>
      </w:r>
    </w:p>
    <w:p w14:paraId="5D9B4BCA" w14:textId="77777777" w:rsidR="000831A7" w:rsidRPr="000831A7" w:rsidRDefault="000831A7" w:rsidP="000831A7">
      <w:pPr>
        <w:rPr>
          <w:lang w:val="es-ES"/>
        </w:rPr>
      </w:pPr>
    </w:p>
    <w:p w14:paraId="69F31F89" w14:textId="77777777" w:rsidR="000831A7" w:rsidRPr="000831A7" w:rsidRDefault="000831A7" w:rsidP="000831A7">
      <w:pPr>
        <w:rPr>
          <w:lang w:val="es-ES"/>
        </w:rPr>
      </w:pPr>
    </w:p>
    <w:p w14:paraId="2C8608F8" w14:textId="53FCAC12" w:rsidR="00875211" w:rsidRPr="00875211" w:rsidRDefault="00FE27BB" w:rsidP="00875211">
      <w:pPr>
        <w:pStyle w:val="Ttulo1"/>
        <w:rPr>
          <w:lang w:val="es-ES"/>
        </w:rPr>
      </w:pPr>
      <w:r w:rsidRPr="00FE27BB">
        <w:rPr>
          <w:lang w:val="es-ES"/>
        </w:rPr>
        <w:t>Requ</w:t>
      </w:r>
      <w:r>
        <w:rPr>
          <w:lang w:val="es-ES"/>
        </w:rPr>
        <w:t>isitos</w:t>
      </w:r>
      <w:r w:rsidRPr="00FE27BB">
        <w:rPr>
          <w:lang w:val="es-ES"/>
        </w:rPr>
        <w:t xml:space="preserve"> no funcionales</w:t>
      </w:r>
    </w:p>
    <w:p w14:paraId="698CD3A2" w14:textId="77777777" w:rsidR="000143CC" w:rsidRPr="007A5B80" w:rsidRDefault="000143CC" w:rsidP="000143CC">
      <w:pPr>
        <w:pStyle w:val="Ttulo2"/>
        <w:rPr>
          <w:rFonts w:cs="Arial"/>
          <w:lang w:val="es-ES"/>
        </w:rPr>
      </w:pPr>
      <w:bookmarkStart w:id="10" w:name="_Toc69050838"/>
      <w:bookmarkStart w:id="11" w:name="_Toc423410252"/>
      <w:bookmarkStart w:id="12" w:name="_Toc425054511"/>
      <w:bookmarkStart w:id="13" w:name="_Toc36209914"/>
      <w:r w:rsidRPr="007A5B80">
        <w:rPr>
          <w:rFonts w:cs="Arial"/>
          <w:lang w:val="es-ES"/>
        </w:rPr>
        <w:t>Estándares aplicables</w:t>
      </w:r>
      <w:bookmarkEnd w:id="10"/>
    </w:p>
    <w:p w14:paraId="5A9FDC98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La aplicación debe permitir la autenticación por medio de la clave única o clave del SERNAC.</w:t>
      </w:r>
    </w:p>
    <w:p w14:paraId="41DE9EE4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Norma ISO 9000. Establece sistema de gestión de calidad.</w:t>
      </w:r>
    </w:p>
    <w:p w14:paraId="14826B58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Norma CMMI. Estándar de calidad que mide la madurez del desarrollo de software.</w:t>
      </w:r>
    </w:p>
    <w:p w14:paraId="6A5CD2A0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Tener una plataforma segura y de fácil acceso.</w:t>
      </w:r>
    </w:p>
    <w:p w14:paraId="06094528" w14:textId="77777777" w:rsidR="000143CC" w:rsidRPr="007A5B80" w:rsidRDefault="000143CC" w:rsidP="000143CC">
      <w:pPr>
        <w:pStyle w:val="Ttulo2"/>
        <w:rPr>
          <w:rFonts w:cs="Arial"/>
          <w:lang w:val="es-ES"/>
        </w:rPr>
      </w:pPr>
      <w:bookmarkStart w:id="14" w:name="_Toc69050839"/>
      <w:r w:rsidRPr="007A5B80">
        <w:rPr>
          <w:rFonts w:cs="Arial"/>
          <w:lang w:val="es-ES"/>
        </w:rPr>
        <w:t>Requisitos de Sistema</w:t>
      </w:r>
      <w:bookmarkEnd w:id="14"/>
    </w:p>
    <w:p w14:paraId="2CAEBAC4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Como requisito mínimo de hardware debe tener:</w:t>
      </w:r>
    </w:p>
    <w:p w14:paraId="463FC3A0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ab/>
        <w:t>-1 GB RAM</w:t>
      </w:r>
      <w:r w:rsidRPr="007A5B80">
        <w:rPr>
          <w:rFonts w:ascii="Arial" w:hAnsi="Arial" w:cs="Arial"/>
          <w:lang w:val="es-ES"/>
        </w:rPr>
        <w:br/>
      </w:r>
      <w:r w:rsidRPr="007A5B80">
        <w:rPr>
          <w:rFonts w:ascii="Arial" w:hAnsi="Arial" w:cs="Arial"/>
          <w:lang w:val="es-ES"/>
        </w:rPr>
        <w:tab/>
        <w:t>- un sistema operativo compatible (Android o IOS)</w:t>
      </w:r>
    </w:p>
    <w:p w14:paraId="1740A379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ab/>
        <w:t>- almacenamiento mínimo de 250mb.</w:t>
      </w:r>
    </w:p>
    <w:p w14:paraId="25CC2456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Tendrá una interfaz móvil que podrá ser utilizada con internet con opción de descargar archivos para ser utilizada sin internet.</w:t>
      </w:r>
    </w:p>
    <w:p w14:paraId="239AC6BE" w14:textId="77777777" w:rsidR="000143CC" w:rsidRPr="007A5B80" w:rsidRDefault="000143CC" w:rsidP="000143CC">
      <w:pPr>
        <w:pStyle w:val="Ttulo2"/>
        <w:widowControl/>
        <w:rPr>
          <w:rFonts w:cs="Arial"/>
          <w:lang w:val="es-ES"/>
        </w:rPr>
      </w:pPr>
      <w:bookmarkStart w:id="15" w:name="_Toc69050840"/>
      <w:r w:rsidRPr="007A5B80">
        <w:rPr>
          <w:rFonts w:cs="Arial"/>
          <w:lang w:val="es-ES"/>
        </w:rPr>
        <w:t>Requisitos de Rendimiento</w:t>
      </w:r>
      <w:bookmarkEnd w:id="15"/>
    </w:p>
    <w:p w14:paraId="03C73627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Tiempos de espera al abrir la aplicación 2 segundos en el 95% de los casos.</w:t>
      </w:r>
    </w:p>
    <w:p w14:paraId="0C752274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Tiempos de carga al mostrar la información requerida. Será variable respecto al ancho de banda o conexión a internet que tenga el usuario.</w:t>
      </w:r>
    </w:p>
    <w:p w14:paraId="04B77D08" w14:textId="77777777" w:rsidR="000143CC" w:rsidRPr="007A5B80" w:rsidRDefault="000143CC" w:rsidP="000143CC">
      <w:pPr>
        <w:pStyle w:val="Ttulo2"/>
        <w:rPr>
          <w:rFonts w:cs="Arial"/>
          <w:lang w:val="es-ES"/>
        </w:rPr>
      </w:pPr>
      <w:bookmarkStart w:id="16" w:name="_Toc69050841"/>
      <w:r w:rsidRPr="007A5B80">
        <w:rPr>
          <w:rFonts w:cs="Arial"/>
          <w:lang w:val="es-ES"/>
        </w:rPr>
        <w:t>Requisitos de Entorno</w:t>
      </w:r>
      <w:bookmarkEnd w:id="16"/>
    </w:p>
    <w:p w14:paraId="0E445AED" w14:textId="77777777" w:rsidR="000143CC" w:rsidRPr="007A5B80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Aplicación sin necesidad de mantenimiento frecuente y con actualizaciones a medida que se requiera.</w:t>
      </w:r>
    </w:p>
    <w:p w14:paraId="7C6784E0" w14:textId="1D5E657B" w:rsidR="00DD6B88" w:rsidRPr="000143CC" w:rsidRDefault="000143CC" w:rsidP="000143CC">
      <w:pPr>
        <w:ind w:left="720"/>
        <w:rPr>
          <w:rFonts w:ascii="Arial" w:hAnsi="Arial" w:cs="Arial"/>
          <w:lang w:val="es-ES"/>
        </w:rPr>
      </w:pPr>
      <w:r w:rsidRPr="007A5B80">
        <w:rPr>
          <w:rFonts w:ascii="Arial" w:hAnsi="Arial" w:cs="Arial"/>
          <w:lang w:val="es-ES"/>
        </w:rPr>
        <w:t>conexión estable para descargar archivos.</w:t>
      </w:r>
      <w:bookmarkEnd w:id="11"/>
      <w:bookmarkEnd w:id="12"/>
      <w:bookmarkEnd w:id="13"/>
    </w:p>
    <w:sectPr w:rsidR="00DD6B88" w:rsidRPr="000143CC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72AA" w14:textId="77777777" w:rsidR="001D2924" w:rsidRDefault="001D2924">
      <w:pPr>
        <w:spacing w:line="240" w:lineRule="auto"/>
      </w:pPr>
      <w:r>
        <w:separator/>
      </w:r>
    </w:p>
  </w:endnote>
  <w:endnote w:type="continuationSeparator" w:id="0">
    <w:p w14:paraId="288951B3" w14:textId="77777777" w:rsidR="001D2924" w:rsidRDefault="001D2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6BDD" w:rsidRPr="00A517B5" w14:paraId="1897A6F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8BA4B3" w14:textId="1FED23F3" w:rsidR="00086BDD" w:rsidRPr="00A517B5" w:rsidRDefault="00086BDD">
          <w:pPr>
            <w:ind w:right="360"/>
            <w:rPr>
              <w:sz w:val="24"/>
              <w:lang w:val="es-ES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3A425D" w14:textId="425EE560" w:rsidR="00086BDD" w:rsidRPr="00A517B5" w:rsidRDefault="00DD6B88">
          <w:pPr>
            <w:jc w:val="center"/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>symbol 211 \f "Symbol" \s 10</w:instrText>
          </w:r>
          <w:r w:rsidRPr="00A517B5">
            <w:rPr>
              <w:lang w:val="es-ES"/>
            </w:rPr>
            <w:fldChar w:fldCharType="separate"/>
          </w:r>
          <w:r w:rsidRPr="00A517B5">
            <w:rPr>
              <w:rFonts w:ascii="Symbol" w:hAnsi="Symbol"/>
              <w:lang w:val="es-ES"/>
            </w:rPr>
            <w:t>Ó</w:t>
          </w:r>
          <w:r w:rsidRPr="00A517B5">
            <w:rPr>
              <w:lang w:val="es-ES"/>
            </w:rPr>
            <w:fldChar w:fldCharType="end"/>
          </w:r>
          <w:r w:rsidR="000A29B0" w:rsidRPr="00A517B5">
            <w:rPr>
              <w:lang w:val="es-ES"/>
            </w:rPr>
            <w:fldChar w:fldCharType="begin"/>
          </w:r>
          <w:r w:rsidR="000A29B0" w:rsidRPr="00A517B5">
            <w:rPr>
              <w:lang w:val="es-ES"/>
            </w:rPr>
            <w:instrText xml:space="preserve"> DOCPROPERTY "Company"  \* MERGEFORMAT </w:instrText>
          </w:r>
          <w:r w:rsidR="000A29B0" w:rsidRPr="00A517B5">
            <w:rPr>
              <w:lang w:val="es-ES"/>
            </w:rPr>
            <w:fldChar w:fldCharType="separate"/>
          </w:r>
          <w:r w:rsidR="00A517B5" w:rsidRPr="00A517B5">
            <w:rPr>
              <w:lang w:val="es-ES"/>
            </w:rPr>
            <w:t>ICF232 Ingeniería de Software I</w:t>
          </w:r>
          <w:r w:rsidR="000A29B0" w:rsidRPr="00A517B5">
            <w:rPr>
              <w:lang w:val="es-ES"/>
            </w:rPr>
            <w:fldChar w:fldCharType="end"/>
          </w:r>
          <w:r w:rsidRPr="00A517B5">
            <w:rPr>
              <w:lang w:val="es-ES"/>
            </w:rPr>
            <w:t xml:space="preserve">, </w:t>
          </w: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 DATE \@ "yyyy" </w:instrText>
          </w:r>
          <w:r w:rsidRPr="00A517B5">
            <w:rPr>
              <w:lang w:val="es-ES"/>
            </w:rPr>
            <w:fldChar w:fldCharType="separate"/>
          </w:r>
          <w:r w:rsidR="00910981">
            <w:rPr>
              <w:noProof/>
              <w:lang w:val="es-ES"/>
            </w:rPr>
            <w:t>2021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10D3BC" w14:textId="755A1845" w:rsidR="00086BDD" w:rsidRPr="00A517B5" w:rsidRDefault="00DD6B88">
          <w:pPr>
            <w:jc w:val="right"/>
            <w:rPr>
              <w:lang w:val="es-ES"/>
            </w:rPr>
          </w:pPr>
          <w:r w:rsidRPr="00A517B5">
            <w:rPr>
              <w:lang w:val="es-ES"/>
            </w:rPr>
            <w:t>P</w:t>
          </w:r>
          <w:r w:rsidR="00FE27BB" w:rsidRPr="00A517B5">
            <w:rPr>
              <w:lang w:val="es-ES"/>
            </w:rPr>
            <w:t>ágina</w:t>
          </w:r>
          <w:r w:rsidRPr="00A517B5">
            <w:rPr>
              <w:lang w:val="es-ES"/>
            </w:rPr>
            <w:t xml:space="preserve"> </w:t>
          </w:r>
          <w:r w:rsidRPr="00A517B5">
            <w:rPr>
              <w:rStyle w:val="Nmerodepgina"/>
              <w:lang w:val="es-ES"/>
            </w:rPr>
            <w:fldChar w:fldCharType="begin"/>
          </w:r>
          <w:r w:rsidRPr="00A517B5">
            <w:rPr>
              <w:rStyle w:val="Nmerodepgina"/>
              <w:lang w:val="es-ES"/>
            </w:rPr>
            <w:instrText xml:space="preserve">page </w:instrText>
          </w:r>
          <w:r w:rsidRPr="00A517B5">
            <w:rPr>
              <w:rStyle w:val="Nmerodepgina"/>
              <w:lang w:val="es-ES"/>
            </w:rPr>
            <w:fldChar w:fldCharType="separate"/>
          </w:r>
          <w:r w:rsidR="00820D72" w:rsidRPr="00A517B5">
            <w:rPr>
              <w:rStyle w:val="Nmerodepgina"/>
              <w:noProof/>
              <w:lang w:val="es-ES"/>
            </w:rPr>
            <w:t>5</w:t>
          </w:r>
          <w:r w:rsidRPr="00A517B5">
            <w:rPr>
              <w:rStyle w:val="Nmerodepgina"/>
              <w:lang w:val="es-ES"/>
            </w:rPr>
            <w:fldChar w:fldCharType="end"/>
          </w:r>
        </w:p>
      </w:tc>
    </w:tr>
  </w:tbl>
  <w:p w14:paraId="0CEE33FF" w14:textId="77777777" w:rsidR="00086BDD" w:rsidRPr="00A517B5" w:rsidRDefault="00086BDD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4B7ED" w14:textId="77777777" w:rsidR="001D2924" w:rsidRDefault="001D2924">
      <w:pPr>
        <w:spacing w:line="240" w:lineRule="auto"/>
      </w:pPr>
      <w:r>
        <w:separator/>
      </w:r>
    </w:p>
  </w:footnote>
  <w:footnote w:type="continuationSeparator" w:id="0">
    <w:p w14:paraId="752F5790" w14:textId="77777777" w:rsidR="001D2924" w:rsidRDefault="001D29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EAD3D" w14:textId="77777777" w:rsidR="00086BDD" w:rsidRPr="00A517B5" w:rsidRDefault="00086BDD">
    <w:pPr>
      <w:rPr>
        <w:sz w:val="24"/>
        <w:lang w:val="es-ES"/>
      </w:rPr>
    </w:pPr>
  </w:p>
  <w:p w14:paraId="0128B669" w14:textId="77777777" w:rsidR="00086BDD" w:rsidRPr="00A517B5" w:rsidRDefault="00086BDD">
    <w:pPr>
      <w:pBdr>
        <w:top w:val="single" w:sz="6" w:space="1" w:color="auto"/>
      </w:pBdr>
      <w:rPr>
        <w:sz w:val="24"/>
        <w:lang w:val="es-ES"/>
      </w:rPr>
    </w:pPr>
  </w:p>
  <w:p w14:paraId="11EA84EF" w14:textId="67E1B1F4" w:rsidR="00086BDD" w:rsidRPr="00A517B5" w:rsidRDefault="00DD6B88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 w:rsidRPr="00A517B5">
      <w:rPr>
        <w:rFonts w:ascii="Arial" w:hAnsi="Arial"/>
        <w:b/>
        <w:sz w:val="36"/>
        <w:lang w:val="es-ES"/>
      </w:rPr>
      <w:fldChar w:fldCharType="begin"/>
    </w:r>
    <w:r w:rsidRPr="00A517B5">
      <w:rPr>
        <w:rFonts w:ascii="Arial" w:hAnsi="Arial"/>
        <w:b/>
        <w:sz w:val="36"/>
        <w:lang w:val="es-ES"/>
      </w:rPr>
      <w:instrText xml:space="preserve"> DOCPROPERTY "Company"  \* MERGEFORMAT </w:instrText>
    </w:r>
    <w:r w:rsidRPr="00A517B5">
      <w:rPr>
        <w:rFonts w:ascii="Arial" w:hAnsi="Arial"/>
        <w:b/>
        <w:sz w:val="36"/>
        <w:lang w:val="es-ES"/>
      </w:rPr>
      <w:fldChar w:fldCharType="separate"/>
    </w:r>
    <w:r w:rsidR="00A517B5" w:rsidRPr="00A517B5">
      <w:rPr>
        <w:rFonts w:ascii="Arial" w:hAnsi="Arial"/>
        <w:b/>
        <w:sz w:val="36"/>
        <w:lang w:val="es-ES"/>
      </w:rPr>
      <w:t>ICF232 Ingeniería de Software I</w:t>
    </w:r>
    <w:r w:rsidRPr="00A517B5">
      <w:rPr>
        <w:rFonts w:ascii="Arial" w:hAnsi="Arial"/>
        <w:b/>
        <w:sz w:val="36"/>
        <w:lang w:val="es-ES"/>
      </w:rPr>
      <w:fldChar w:fldCharType="end"/>
    </w:r>
  </w:p>
  <w:p w14:paraId="6CFA6D6F" w14:textId="77777777" w:rsidR="00086BDD" w:rsidRPr="00A517B5" w:rsidRDefault="00086BDD">
    <w:pPr>
      <w:pBdr>
        <w:bottom w:val="single" w:sz="6" w:space="1" w:color="auto"/>
      </w:pBdr>
      <w:jc w:val="right"/>
      <w:rPr>
        <w:sz w:val="24"/>
        <w:lang w:val="es-ES"/>
      </w:rPr>
    </w:pPr>
  </w:p>
  <w:p w14:paraId="5E4531E6" w14:textId="77777777" w:rsidR="00086BDD" w:rsidRPr="00A517B5" w:rsidRDefault="00086BDD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6BDD" w:rsidRPr="00A517B5" w14:paraId="3F63964D" w14:textId="77777777">
      <w:tc>
        <w:tcPr>
          <w:tcW w:w="6379" w:type="dxa"/>
        </w:tcPr>
        <w:p w14:paraId="29881DBA" w14:textId="77777777" w:rsidR="00086BDD" w:rsidRPr="00A517B5" w:rsidRDefault="000A29B0">
          <w:pPr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subject  \* Mergeformat </w:instrText>
          </w:r>
          <w:r w:rsidRPr="00A517B5">
            <w:rPr>
              <w:lang w:val="es-ES"/>
            </w:rPr>
            <w:fldChar w:fldCharType="separate"/>
          </w:r>
          <w:r w:rsidR="00820D72" w:rsidRPr="00A517B5">
            <w:rPr>
              <w:lang w:val="es-ES"/>
            </w:rPr>
            <w:t>&lt;Project Name&gt;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65E93A04" w14:textId="62F361E0" w:rsidR="00086BDD" w:rsidRPr="00A517B5" w:rsidRDefault="00DD6B8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 w:rsidRPr="00A517B5">
            <w:rPr>
              <w:lang w:val="es-ES"/>
            </w:rPr>
            <w:t>Versi</w:t>
          </w:r>
          <w:r w:rsidR="00A517B5" w:rsidRPr="00A517B5">
            <w:rPr>
              <w:lang w:val="es-ES"/>
            </w:rPr>
            <w:t>ó</w:t>
          </w:r>
          <w:r w:rsidRPr="00A517B5">
            <w:rPr>
              <w:lang w:val="es-ES"/>
            </w:rPr>
            <w:t>n:           &lt;1.0&gt;</w:t>
          </w:r>
        </w:p>
      </w:tc>
    </w:tr>
    <w:tr w:rsidR="00086BDD" w:rsidRPr="00A517B5" w14:paraId="20BD8C18" w14:textId="77777777">
      <w:tc>
        <w:tcPr>
          <w:tcW w:w="6379" w:type="dxa"/>
        </w:tcPr>
        <w:p w14:paraId="6A89E28F" w14:textId="5EAFFD6E" w:rsidR="00086BDD" w:rsidRPr="00A517B5" w:rsidRDefault="000A29B0">
          <w:pPr>
            <w:rPr>
              <w:lang w:val="es-ES"/>
            </w:rPr>
          </w:pPr>
          <w:r w:rsidRPr="00A517B5">
            <w:rPr>
              <w:lang w:val="es-ES"/>
            </w:rPr>
            <w:fldChar w:fldCharType="begin"/>
          </w:r>
          <w:r w:rsidRPr="00A517B5">
            <w:rPr>
              <w:lang w:val="es-ES"/>
            </w:rPr>
            <w:instrText xml:space="preserve">title  \* Mergeformat </w:instrText>
          </w:r>
          <w:r w:rsidRPr="00A517B5">
            <w:rPr>
              <w:lang w:val="es-ES"/>
            </w:rPr>
            <w:fldChar w:fldCharType="separate"/>
          </w:r>
          <w:r w:rsidR="00820D72" w:rsidRPr="00A517B5">
            <w:rPr>
              <w:lang w:val="es-ES"/>
            </w:rPr>
            <w:t xml:space="preserve"> &lt;Use-Case Name&gt;</w:t>
          </w:r>
          <w:r w:rsidRPr="00A517B5">
            <w:rPr>
              <w:lang w:val="es-ES"/>
            </w:rPr>
            <w:fldChar w:fldCharType="end"/>
          </w:r>
        </w:p>
      </w:tc>
      <w:tc>
        <w:tcPr>
          <w:tcW w:w="3179" w:type="dxa"/>
        </w:tcPr>
        <w:p w14:paraId="46C578F1" w14:textId="1F5E0205" w:rsidR="00086BDD" w:rsidRPr="00A517B5" w:rsidRDefault="00FE27BB">
          <w:pPr>
            <w:rPr>
              <w:lang w:val="es-ES"/>
            </w:rPr>
          </w:pPr>
          <w:r w:rsidRPr="00A517B5">
            <w:rPr>
              <w:lang w:val="es-ES"/>
            </w:rPr>
            <w:t>Fecha</w:t>
          </w:r>
          <w:r w:rsidR="00DD6B88" w:rsidRPr="00A517B5">
            <w:rPr>
              <w:lang w:val="es-ES"/>
            </w:rPr>
            <w:t>:  &lt;dd/mmm/yy&gt;</w:t>
          </w:r>
        </w:p>
      </w:tc>
    </w:tr>
    <w:tr w:rsidR="00086BDD" w:rsidRPr="00A517B5" w14:paraId="7908C332" w14:textId="77777777">
      <w:tc>
        <w:tcPr>
          <w:tcW w:w="9558" w:type="dxa"/>
          <w:gridSpan w:val="2"/>
        </w:tcPr>
        <w:p w14:paraId="22B446B1" w14:textId="79EF283A" w:rsidR="00086BDD" w:rsidRPr="00A517B5" w:rsidRDefault="00086BDD">
          <w:pPr>
            <w:rPr>
              <w:lang w:val="es-ES"/>
            </w:rPr>
          </w:pPr>
        </w:p>
      </w:tc>
    </w:tr>
  </w:tbl>
  <w:p w14:paraId="60355FA1" w14:textId="77777777" w:rsidR="00086BDD" w:rsidRPr="00A517B5" w:rsidRDefault="00086BD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4D224F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  <w:bCs w:val="0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FC0F3C"/>
    <w:multiLevelType w:val="multilevel"/>
    <w:tmpl w:val="44E6A8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72"/>
    <w:rsid w:val="000143CC"/>
    <w:rsid w:val="000831A7"/>
    <w:rsid w:val="00086BDD"/>
    <w:rsid w:val="00091776"/>
    <w:rsid w:val="000A29B0"/>
    <w:rsid w:val="000D564C"/>
    <w:rsid w:val="0010647F"/>
    <w:rsid w:val="001D2924"/>
    <w:rsid w:val="0022570D"/>
    <w:rsid w:val="00357038"/>
    <w:rsid w:val="00782086"/>
    <w:rsid w:val="00820D72"/>
    <w:rsid w:val="0086275D"/>
    <w:rsid w:val="00875211"/>
    <w:rsid w:val="00910981"/>
    <w:rsid w:val="00975D36"/>
    <w:rsid w:val="00A4384B"/>
    <w:rsid w:val="00A517B5"/>
    <w:rsid w:val="00BC7673"/>
    <w:rsid w:val="00C83A23"/>
    <w:rsid w:val="00CE474F"/>
    <w:rsid w:val="00D64E2C"/>
    <w:rsid w:val="00DD6B88"/>
    <w:rsid w:val="00E900FF"/>
    <w:rsid w:val="00EA175A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58414"/>
  <w15:chartTrackingRefBased/>
  <w15:docId w15:val="{35D8A0DE-1D59-43CD-B59E-4AD165BC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ses\UNAB\202010\ICF232-202010\Semana4\plantillas\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 de Uso.dot</Template>
  <TotalTime>107</TotalTime>
  <Pages>3</Pages>
  <Words>466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Uso</vt:lpstr>
      <vt:lpstr>Use-Case Specification: &lt;Use-Case Name&gt;</vt:lpstr>
    </vt:vector>
  </TitlesOfParts>
  <Manager/>
  <Company>ICF232 Ingeniería de Software I</Company>
  <LinksUpToDate>false</LinksUpToDate>
  <CharactersWithSpaces>3025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subject>&lt;Project Name&gt;</dc:subject>
  <dc:creator>Pablo Schwarzenberg</dc:creator>
  <cp:keywords/>
  <dc:description/>
  <cp:lastModifiedBy>Diego Andres Romero Arenas</cp:lastModifiedBy>
  <cp:revision>13</cp:revision>
  <cp:lastPrinted>1900-01-01T04:42:00Z</cp:lastPrinted>
  <dcterms:created xsi:type="dcterms:W3CDTF">2020-03-27T16:56:00Z</dcterms:created>
  <dcterms:modified xsi:type="dcterms:W3CDTF">2021-05-13T22:46:00Z</dcterms:modified>
  <cp:category/>
</cp:coreProperties>
</file>